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D1EFA" w14:textId="5039C6DB" w:rsidR="00807843" w:rsidRDefault="005908BD">
      <w:pPr>
        <w:pStyle w:val="Heading1"/>
      </w:pPr>
      <w:r>
        <w:t>Excel for Data Analytics</w:t>
      </w:r>
    </w:p>
    <w:p w14:paraId="1602AA13" w14:textId="0E4FA347" w:rsidR="005908BD" w:rsidRPr="005908BD" w:rsidRDefault="005908BD" w:rsidP="005908BD"/>
    <w:p w14:paraId="63178227" w14:textId="04CC5740" w:rsidR="005908BD" w:rsidRDefault="005908BD" w:rsidP="00451035">
      <w:pPr>
        <w:pStyle w:val="ListBullet"/>
        <w:numPr>
          <w:ilvl w:val="0"/>
          <w:numId w:val="9"/>
        </w:numPr>
      </w:pPr>
      <w:r w:rsidRPr="00451035">
        <w:rPr>
          <w:b/>
          <w:bCs/>
        </w:rPr>
        <w:t>Part 1: Quick Statistics –</w:t>
      </w:r>
      <w:r>
        <w:t xml:space="preserve"> It is always a good idea to take out mean</w:t>
      </w:r>
      <w:r w:rsidR="00451035">
        <w:t xml:space="preserve"> and </w:t>
      </w:r>
      <w:r>
        <w:t xml:space="preserve">median both because it gives us a fairer idea as to how the data looks. </w:t>
      </w:r>
    </w:p>
    <w:p w14:paraId="27E90FB6" w14:textId="77777777" w:rsidR="00451035" w:rsidRDefault="005908BD" w:rsidP="00451035">
      <w:pPr>
        <w:pStyle w:val="ListBullet"/>
        <w:numPr>
          <w:ilvl w:val="0"/>
          <w:numId w:val="0"/>
        </w:numPr>
        <w:ind w:left="432" w:hanging="432"/>
      </w:pPr>
      <w:r>
        <w:t xml:space="preserve">In the example we have our average as 152.2 and median as 124.5 </w:t>
      </w:r>
    </w:p>
    <w:p w14:paraId="7502FD84" w14:textId="77777777" w:rsidR="00451035" w:rsidRDefault="005908BD" w:rsidP="00451035">
      <w:pPr>
        <w:pStyle w:val="ListBullet"/>
        <w:numPr>
          <w:ilvl w:val="0"/>
          <w:numId w:val="0"/>
        </w:numPr>
        <w:ind w:left="432" w:hanging="432"/>
      </w:pPr>
      <w:r>
        <w:t xml:space="preserve">which indicates that our data probably has more </w:t>
      </w:r>
      <w:r w:rsidR="0064067B">
        <w:t xml:space="preserve">values which are </w:t>
      </w:r>
    </w:p>
    <w:p w14:paraId="08E68668" w14:textId="4A63E2DC" w:rsidR="00451035" w:rsidRDefault="0064067B" w:rsidP="00451035">
      <w:pPr>
        <w:pStyle w:val="ListBullet"/>
        <w:numPr>
          <w:ilvl w:val="0"/>
          <w:numId w:val="0"/>
        </w:numPr>
        <w:ind w:left="432" w:hanging="432"/>
      </w:pPr>
      <w:r>
        <w:t>higher</w:t>
      </w:r>
      <w:r w:rsidR="00451035">
        <w:t xml:space="preserve"> </w:t>
      </w:r>
      <w:r>
        <w:t>than 152.2</w:t>
      </w:r>
      <w:r w:rsidR="00451035">
        <w:t>.</w:t>
      </w:r>
    </w:p>
    <w:p w14:paraId="156B7B11" w14:textId="77777777" w:rsidR="00451035" w:rsidRDefault="0064067B" w:rsidP="00451035">
      <w:pPr>
        <w:pStyle w:val="ListBullet"/>
        <w:numPr>
          <w:ilvl w:val="0"/>
          <w:numId w:val="0"/>
        </w:numPr>
        <w:ind w:left="432" w:hanging="432"/>
      </w:pPr>
      <w:r>
        <w:t xml:space="preserve">Bakers Choco Chips is $5.60 and Manuka honey </w:t>
      </w:r>
      <w:proofErr w:type="spellStart"/>
      <w:r>
        <w:t>choco</w:t>
      </w:r>
      <w:proofErr w:type="spellEnd"/>
      <w:r>
        <w:t xml:space="preserve"> is $7.16</w:t>
      </w:r>
      <w:r w:rsidR="00451035">
        <w:t>.</w:t>
      </w:r>
    </w:p>
    <w:p w14:paraId="2E646C4A" w14:textId="77777777" w:rsidR="00451035" w:rsidRDefault="003D5007" w:rsidP="00451035">
      <w:pPr>
        <w:pStyle w:val="ListBullet"/>
        <w:numPr>
          <w:ilvl w:val="0"/>
          <w:numId w:val="0"/>
        </w:numPr>
        <w:ind w:left="432" w:hanging="432"/>
      </w:pPr>
      <w:r>
        <w:t xml:space="preserve">Min value in the amount column and unit’s column is coming as 0 </w:t>
      </w:r>
    </w:p>
    <w:p w14:paraId="1B00EAB5" w14:textId="318DF7B3" w:rsidR="00451035" w:rsidRDefault="003D5007" w:rsidP="00451035">
      <w:pPr>
        <w:pStyle w:val="ListBullet"/>
        <w:numPr>
          <w:ilvl w:val="0"/>
          <w:numId w:val="0"/>
        </w:numPr>
        <w:ind w:left="432" w:hanging="432"/>
      </w:pPr>
      <w:r>
        <w:t>which</w:t>
      </w:r>
      <w:r w:rsidR="00451035">
        <w:t xml:space="preserve"> </w:t>
      </w:r>
      <w:r>
        <w:t>seems incorrect. Need to check with the data team again.</w:t>
      </w:r>
    </w:p>
    <w:p w14:paraId="38AD5B51" w14:textId="20295DFB" w:rsidR="00F94C35" w:rsidRDefault="00F94C35" w:rsidP="00451035">
      <w:pPr>
        <w:pStyle w:val="ListBullet"/>
        <w:numPr>
          <w:ilvl w:val="0"/>
          <w:numId w:val="0"/>
        </w:numPr>
        <w:ind w:left="432" w:hanging="432"/>
      </w:pPr>
      <w:r>
        <w:t xml:space="preserve">Also, to count the number of Sales people we could have used UNIQUE in Excel 365 now. </w:t>
      </w:r>
    </w:p>
    <w:p w14:paraId="0B93418C" w14:textId="77777777" w:rsidR="00451035" w:rsidRDefault="00451035" w:rsidP="00451035">
      <w:pPr>
        <w:pStyle w:val="ListBullet"/>
        <w:numPr>
          <w:ilvl w:val="0"/>
          <w:numId w:val="0"/>
        </w:numPr>
        <w:ind w:left="432"/>
      </w:pPr>
    </w:p>
    <w:p w14:paraId="2AC1C923" w14:textId="72E20AA7" w:rsidR="00451035" w:rsidRPr="00F94C35" w:rsidRDefault="00451035" w:rsidP="00451035">
      <w:pPr>
        <w:pStyle w:val="ListBullet"/>
        <w:numPr>
          <w:ilvl w:val="0"/>
          <w:numId w:val="9"/>
        </w:numPr>
      </w:pPr>
      <w:r w:rsidRPr="00451035">
        <w:rPr>
          <w:b/>
          <w:bCs/>
        </w:rPr>
        <w:t>Part 2: EDA (Exploratory Data Analysis) with Conditional Formatting</w:t>
      </w:r>
      <w:r>
        <w:rPr>
          <w:b/>
          <w:bCs/>
        </w:rPr>
        <w:t xml:space="preserve"> – </w:t>
      </w:r>
      <w:r w:rsidRPr="00F94C35">
        <w:t xml:space="preserve">We can use CF with color scaling to see how high and low our data is going. </w:t>
      </w:r>
    </w:p>
    <w:p w14:paraId="25612CAD" w14:textId="183E9629" w:rsidR="00F94C35" w:rsidRPr="00F94C35" w:rsidRDefault="00F94C35" w:rsidP="00F94C35">
      <w:pPr>
        <w:pStyle w:val="ListBullet"/>
        <w:numPr>
          <w:ilvl w:val="0"/>
          <w:numId w:val="0"/>
        </w:numPr>
      </w:pPr>
      <w:r w:rsidRPr="00F94C35">
        <w:t xml:space="preserve">So, from the bird’s eye view we can see that there are a lot of numbers which are in light green and red and very few dark green. But since the average is more than the median, we can probably assume that the values in the green are skewing the statistics towards the higher end. </w:t>
      </w:r>
    </w:p>
    <w:p w14:paraId="58FC7D23" w14:textId="77777777" w:rsidR="00F94C35" w:rsidRDefault="00F94C35" w:rsidP="00F94C35">
      <w:pPr>
        <w:pStyle w:val="ListBullet"/>
        <w:numPr>
          <w:ilvl w:val="0"/>
          <w:numId w:val="0"/>
        </w:numPr>
        <w:rPr>
          <w:b/>
          <w:bCs/>
        </w:rPr>
      </w:pPr>
    </w:p>
    <w:p w14:paraId="427B686A" w14:textId="77777777" w:rsidR="006F3675" w:rsidRDefault="006F3675" w:rsidP="006F3675">
      <w:pPr>
        <w:pStyle w:val="ListBullet"/>
        <w:numPr>
          <w:ilvl w:val="0"/>
          <w:numId w:val="0"/>
        </w:numPr>
        <w:ind w:left="432" w:hanging="432"/>
      </w:pPr>
    </w:p>
    <w:p w14:paraId="1D812EA1" w14:textId="77777777" w:rsidR="006F3675" w:rsidRPr="006F3675" w:rsidRDefault="006F3675" w:rsidP="006F3675">
      <w:pPr>
        <w:pStyle w:val="ListBullet"/>
        <w:numPr>
          <w:ilvl w:val="0"/>
          <w:numId w:val="0"/>
        </w:numPr>
        <w:ind w:left="432" w:hanging="432"/>
      </w:pPr>
    </w:p>
    <w:p w14:paraId="2A41071C" w14:textId="77777777" w:rsidR="00451035" w:rsidRDefault="00451035" w:rsidP="00451035">
      <w:pPr>
        <w:pStyle w:val="ListBullet"/>
        <w:numPr>
          <w:ilvl w:val="0"/>
          <w:numId w:val="0"/>
        </w:numPr>
        <w:ind w:left="432"/>
      </w:pPr>
    </w:p>
    <w:p w14:paraId="5AF2933C" w14:textId="77777777" w:rsidR="00451035" w:rsidRDefault="00451035" w:rsidP="00451035">
      <w:pPr>
        <w:pStyle w:val="ListBullet"/>
        <w:numPr>
          <w:ilvl w:val="0"/>
          <w:numId w:val="0"/>
        </w:numPr>
        <w:ind w:left="432" w:hanging="432"/>
      </w:pPr>
    </w:p>
    <w:p w14:paraId="1A1CB0AA" w14:textId="77777777" w:rsidR="0064067B" w:rsidRDefault="0064067B" w:rsidP="00451035">
      <w:pPr>
        <w:pStyle w:val="ListBullet"/>
        <w:numPr>
          <w:ilvl w:val="0"/>
          <w:numId w:val="0"/>
        </w:numPr>
      </w:pPr>
    </w:p>
    <w:p w14:paraId="48308F1B" w14:textId="77777777" w:rsidR="0064067B" w:rsidRDefault="0064067B" w:rsidP="0064067B">
      <w:pPr>
        <w:pStyle w:val="ListBullet"/>
        <w:numPr>
          <w:ilvl w:val="0"/>
          <w:numId w:val="0"/>
        </w:numPr>
        <w:ind w:left="432" w:hanging="432"/>
      </w:pPr>
    </w:p>
    <w:p w14:paraId="1553EACD" w14:textId="4795B706" w:rsidR="00807843" w:rsidRDefault="00807843">
      <w:pPr>
        <w:pStyle w:val="Heading2"/>
      </w:pPr>
    </w:p>
    <w:sectPr w:rsidR="00807843">
      <w:footerReference w:type="default" r:id="rId7"/>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2E34E" w14:textId="77777777" w:rsidR="006C5FDD" w:rsidRDefault="006C5FDD">
      <w:r>
        <w:separator/>
      </w:r>
    </w:p>
    <w:p w14:paraId="24471ACD" w14:textId="77777777" w:rsidR="006C5FDD" w:rsidRDefault="006C5FDD"/>
  </w:endnote>
  <w:endnote w:type="continuationSeparator" w:id="0">
    <w:p w14:paraId="511A08AF" w14:textId="77777777" w:rsidR="006C5FDD" w:rsidRDefault="006C5FDD">
      <w:r>
        <w:continuationSeparator/>
      </w:r>
    </w:p>
    <w:p w14:paraId="6ECBF8B7" w14:textId="77777777" w:rsidR="006C5FDD" w:rsidRDefault="006C5F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554A6A0B" w14:textId="77777777"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A71DE" w14:textId="77777777" w:rsidR="006C5FDD" w:rsidRDefault="006C5FDD">
      <w:r>
        <w:separator/>
      </w:r>
    </w:p>
    <w:p w14:paraId="66BF366D" w14:textId="77777777" w:rsidR="006C5FDD" w:rsidRDefault="006C5FDD"/>
  </w:footnote>
  <w:footnote w:type="continuationSeparator" w:id="0">
    <w:p w14:paraId="6C773EEC" w14:textId="77777777" w:rsidR="006C5FDD" w:rsidRDefault="006C5FDD">
      <w:r>
        <w:continuationSeparator/>
      </w:r>
    </w:p>
    <w:p w14:paraId="35B5E489" w14:textId="77777777" w:rsidR="006C5FDD" w:rsidRDefault="006C5F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7D50F13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F5559"/>
    <w:multiLevelType w:val="hybridMultilevel"/>
    <w:tmpl w:val="DA626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C2B82"/>
    <w:multiLevelType w:val="hybridMultilevel"/>
    <w:tmpl w:val="01B27BD4"/>
    <w:lvl w:ilvl="0" w:tplc="4F54D62E">
      <w:start w:val="1"/>
      <w:numFmt w:val="bullet"/>
      <w:lvlText w:val=""/>
      <w:lvlJc w:val="left"/>
      <w:pPr>
        <w:ind w:left="0" w:firstLine="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5" w15:restartNumberingAfterBreak="0">
    <w:nsid w:val="4EF41E9C"/>
    <w:multiLevelType w:val="hybridMultilevel"/>
    <w:tmpl w:val="212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2E2E03"/>
    <w:multiLevelType w:val="hybridMultilevel"/>
    <w:tmpl w:val="5FC0D97C"/>
    <w:lvl w:ilvl="0" w:tplc="4F54D62E">
      <w:start w:val="1"/>
      <w:numFmt w:val="bullet"/>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A4C07C3"/>
    <w:multiLevelType w:val="hybridMultilevel"/>
    <w:tmpl w:val="62F23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646732">
    <w:abstractNumId w:val="1"/>
  </w:num>
  <w:num w:numId="2" w16cid:durableId="566956964">
    <w:abstractNumId w:val="0"/>
  </w:num>
  <w:num w:numId="3" w16cid:durableId="1292637007">
    <w:abstractNumId w:val="3"/>
  </w:num>
  <w:num w:numId="4" w16cid:durableId="1387220652">
    <w:abstractNumId w:val="7"/>
  </w:num>
  <w:num w:numId="5" w16cid:durableId="191305442">
    <w:abstractNumId w:val="2"/>
  </w:num>
  <w:num w:numId="6" w16cid:durableId="906112655">
    <w:abstractNumId w:val="5"/>
  </w:num>
  <w:num w:numId="7" w16cid:durableId="1698892599">
    <w:abstractNumId w:val="8"/>
  </w:num>
  <w:num w:numId="8" w16cid:durableId="1864589042">
    <w:abstractNumId w:val="4"/>
  </w:num>
  <w:num w:numId="9" w16cid:durableId="1548682395">
    <w:abstractNumId w:val="6"/>
  </w:num>
  <w:num w:numId="10" w16cid:durableId="1534686834">
    <w:abstractNumId w:val="1"/>
  </w:num>
  <w:num w:numId="11" w16cid:durableId="1318924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BD"/>
    <w:rsid w:val="000F312B"/>
    <w:rsid w:val="003D5007"/>
    <w:rsid w:val="00451035"/>
    <w:rsid w:val="005908BD"/>
    <w:rsid w:val="005D6FB7"/>
    <w:rsid w:val="0064067B"/>
    <w:rsid w:val="00647D04"/>
    <w:rsid w:val="006C5FDD"/>
    <w:rsid w:val="006F3675"/>
    <w:rsid w:val="00807843"/>
    <w:rsid w:val="008A161A"/>
    <w:rsid w:val="00F94C35"/>
    <w:rsid w:val="00F965E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DF33B"/>
  <w15:chartTrackingRefBased/>
  <w15:docId w15:val="{0FF71E84-FD3C-D24F-8607-DCCBE383D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ophet/Library/Containers/com.microsoft.Word/Data/Library/Application%20Support/Microsoft/Office/16.0/DTS/en-GB%7bA6EC34B9-38F7-B94D-B61F-E3578BA60B37%7d/%7b965A04D5-F245-5F4A-AFBA-97028448474B%7dtf10002086_mac.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{965A04D5-F245-5F4A-AFBA-97028448474B}tf10002086_mac.dotx</Template>
  <TotalTime>133</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Saumay Dhaundiyal</dc:creator>
  <cp:keywords/>
  <dc:description/>
  <cp:lastModifiedBy>Saumay Dhaundiyal</cp:lastModifiedBy>
  <cp:revision>2</cp:revision>
  <dcterms:created xsi:type="dcterms:W3CDTF">2023-03-15T12:56:00Z</dcterms:created>
  <dcterms:modified xsi:type="dcterms:W3CDTF">2023-03-16T12:32:00Z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